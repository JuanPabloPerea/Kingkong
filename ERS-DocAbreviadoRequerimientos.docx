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D8B5" w14:textId="77777777" w:rsidR="000F07D4" w:rsidRDefault="000F07D4">
      <w:pPr>
        <w:spacing w:after="0"/>
        <w:jc w:val="left"/>
        <w:rPr>
          <w:b/>
        </w:rPr>
      </w:pPr>
    </w:p>
    <w:p w14:paraId="4579D8B6" w14:textId="77777777" w:rsidR="000F07D4" w:rsidRDefault="000F07D4">
      <w:pPr>
        <w:spacing w:after="0"/>
        <w:jc w:val="left"/>
        <w:rPr>
          <w:b/>
        </w:rPr>
      </w:pPr>
    </w:p>
    <w:p w14:paraId="4579D8B7" w14:textId="77777777" w:rsidR="000F07D4" w:rsidRDefault="000F07D4">
      <w:pPr>
        <w:spacing w:after="0"/>
        <w:jc w:val="left"/>
        <w:rPr>
          <w:b/>
        </w:rPr>
      </w:pPr>
    </w:p>
    <w:p w14:paraId="4579D8B8" w14:textId="77777777" w:rsidR="000F07D4" w:rsidRDefault="000F07D4">
      <w:pPr>
        <w:spacing w:after="0"/>
        <w:jc w:val="left"/>
        <w:rPr>
          <w:b/>
        </w:rPr>
      </w:pPr>
    </w:p>
    <w:p w14:paraId="4579D8B9" w14:textId="77777777" w:rsidR="000F07D4" w:rsidRDefault="000F07D4">
      <w:pPr>
        <w:spacing w:after="0"/>
        <w:jc w:val="left"/>
        <w:rPr>
          <w:b/>
        </w:rPr>
      </w:pPr>
    </w:p>
    <w:p w14:paraId="4579D8BA" w14:textId="77777777" w:rsidR="000F07D4" w:rsidRDefault="000F07D4">
      <w:pPr>
        <w:spacing w:after="0"/>
        <w:jc w:val="left"/>
        <w:rPr>
          <w:b/>
        </w:rPr>
      </w:pPr>
    </w:p>
    <w:p w14:paraId="4579D8BB" w14:textId="77777777" w:rsidR="000F07D4" w:rsidRDefault="000F07D4">
      <w:pPr>
        <w:spacing w:after="0"/>
        <w:jc w:val="left"/>
        <w:rPr>
          <w:b/>
        </w:rPr>
      </w:pPr>
    </w:p>
    <w:p w14:paraId="4579D8BC" w14:textId="77777777" w:rsidR="000F07D4" w:rsidRDefault="000F07D4">
      <w:pPr>
        <w:spacing w:after="0"/>
        <w:jc w:val="left"/>
        <w:rPr>
          <w:b/>
        </w:rPr>
      </w:pPr>
    </w:p>
    <w:p w14:paraId="4579D8BD" w14:textId="77777777" w:rsidR="000F07D4" w:rsidRDefault="000F07D4">
      <w:pPr>
        <w:spacing w:after="0"/>
        <w:jc w:val="left"/>
        <w:rPr>
          <w:b/>
        </w:rPr>
      </w:pPr>
    </w:p>
    <w:p w14:paraId="4579D8BE" w14:textId="77777777" w:rsidR="000F07D4" w:rsidRDefault="000F07D4">
      <w:pPr>
        <w:spacing w:after="0"/>
        <w:jc w:val="left"/>
        <w:rPr>
          <w:b/>
        </w:rPr>
      </w:pPr>
    </w:p>
    <w:p w14:paraId="4579D8BF" w14:textId="77777777" w:rsidR="000F07D4" w:rsidRDefault="000F07D4">
      <w:pPr>
        <w:spacing w:after="0"/>
        <w:jc w:val="left"/>
        <w:rPr>
          <w:b/>
        </w:rPr>
      </w:pPr>
    </w:p>
    <w:p w14:paraId="4579D8C0" w14:textId="77777777" w:rsidR="000F07D4" w:rsidRDefault="000F07D4" w:rsidP="000F07D4">
      <w:pPr>
        <w:spacing w:after="0"/>
        <w:jc w:val="center"/>
        <w:rPr>
          <w:b/>
        </w:rPr>
      </w:pPr>
    </w:p>
    <w:p w14:paraId="4579D8C1" w14:textId="77777777" w:rsidR="00032B57" w:rsidRPr="00BD3C2C" w:rsidRDefault="000F07D4" w:rsidP="000F07D4">
      <w:pPr>
        <w:spacing w:after="0"/>
        <w:jc w:val="center"/>
        <w:rPr>
          <w:b/>
          <w:sz w:val="24"/>
          <w:szCs w:val="24"/>
        </w:rPr>
      </w:pPr>
      <w:r w:rsidRPr="00BD3C2C">
        <w:rPr>
          <w:b/>
          <w:sz w:val="24"/>
          <w:szCs w:val="24"/>
        </w:rPr>
        <w:t>NOMBRE DEL PROYECTO</w:t>
      </w:r>
    </w:p>
    <w:p w14:paraId="4579D8C2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14:paraId="4579D8C3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14:paraId="4579D8C4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14:paraId="4579D8C5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14:paraId="4579D8C6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14:paraId="4579D8C7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14:paraId="4579D8C8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14:paraId="4579D8C9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  <w:r w:rsidRPr="00BD3C2C">
        <w:rPr>
          <w:b/>
          <w:sz w:val="24"/>
          <w:szCs w:val="24"/>
        </w:rPr>
        <w:t>INTEGRANTES</w:t>
      </w:r>
    </w:p>
    <w:p w14:paraId="4579D8CA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14:paraId="4579D8CB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14:paraId="4579D8CC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14:paraId="4579D8CD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14:paraId="4579D8CE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14:paraId="4579D8CF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14:paraId="4579D8D0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14:paraId="4579D8D1" w14:textId="77777777"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  <w:r w:rsidRPr="00BD3C2C">
        <w:rPr>
          <w:b/>
          <w:sz w:val="24"/>
          <w:szCs w:val="24"/>
        </w:rPr>
        <w:t>FECHA</w:t>
      </w:r>
    </w:p>
    <w:p w14:paraId="4579D8D2" w14:textId="77777777" w:rsidR="00B619EF" w:rsidRPr="00830E8E" w:rsidRDefault="00B619EF">
      <w:pPr>
        <w:spacing w:after="0"/>
        <w:jc w:val="left"/>
      </w:pPr>
    </w:p>
    <w:p w14:paraId="4579D8D3" w14:textId="77777777" w:rsidR="00C62E80" w:rsidRDefault="00C62E80" w:rsidP="00C62E80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0" w:name="_Toc205185176"/>
      <w:bookmarkStart w:id="1" w:name="_Toc286921731"/>
      <w:bookmarkStart w:id="2" w:name="_Toc444078892"/>
      <w:r>
        <w:lastRenderedPageBreak/>
        <w:t>TABLA DE CONTENIDO</w:t>
      </w:r>
      <w:bookmarkEnd w:id="0"/>
      <w:bookmarkEnd w:id="1"/>
      <w:bookmarkEnd w:id="2"/>
    </w:p>
    <w:p w14:paraId="4579D8D4" w14:textId="77777777" w:rsidR="00BD3C2C" w:rsidRDefault="005A0D24">
      <w:pPr>
        <w:pStyle w:val="TDC1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r>
        <w:fldChar w:fldCharType="begin"/>
      </w:r>
      <w:r w:rsidR="00C62E80" w:rsidRPr="0048064E">
        <w:instrText xml:space="preserve"> TOC \o "1-3" \h \z \u </w:instrText>
      </w:r>
      <w:r>
        <w:fldChar w:fldCharType="separate"/>
      </w:r>
      <w:hyperlink w:anchor="_Toc444078892" w:history="1">
        <w:r w:rsidR="00BD3C2C" w:rsidRPr="00E60F4A">
          <w:rPr>
            <w:rStyle w:val="Hipervnculo"/>
            <w:noProof/>
          </w:rPr>
          <w:t>TABLA DE CONTENIDO</w:t>
        </w:r>
        <w:r w:rsidR="00BD3C2C">
          <w:rPr>
            <w:noProof/>
            <w:webHidden/>
          </w:rPr>
          <w:tab/>
        </w:r>
        <w:r w:rsidR="00BD3C2C">
          <w:rPr>
            <w:noProof/>
            <w:webHidden/>
          </w:rPr>
          <w:fldChar w:fldCharType="begin"/>
        </w:r>
        <w:r w:rsidR="00BD3C2C">
          <w:rPr>
            <w:noProof/>
            <w:webHidden/>
          </w:rPr>
          <w:instrText xml:space="preserve"> PAGEREF _Toc444078892 \h </w:instrText>
        </w:r>
        <w:r w:rsidR="00BD3C2C">
          <w:rPr>
            <w:noProof/>
            <w:webHidden/>
          </w:rPr>
        </w:r>
        <w:r w:rsidR="00BD3C2C">
          <w:rPr>
            <w:noProof/>
            <w:webHidden/>
          </w:rPr>
          <w:fldChar w:fldCharType="separate"/>
        </w:r>
        <w:r w:rsidR="00BD3C2C">
          <w:rPr>
            <w:noProof/>
            <w:webHidden/>
          </w:rPr>
          <w:t>2</w:t>
        </w:r>
        <w:r w:rsidR="00BD3C2C">
          <w:rPr>
            <w:noProof/>
            <w:webHidden/>
          </w:rPr>
          <w:fldChar w:fldCharType="end"/>
        </w:r>
      </w:hyperlink>
    </w:p>
    <w:p w14:paraId="4579D8D5" w14:textId="77777777" w:rsidR="00BD3C2C" w:rsidRDefault="009759E7">
      <w:pPr>
        <w:pStyle w:val="TDC1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444078893" w:history="1">
        <w:r w:rsidR="00BD3C2C" w:rsidRPr="00E60F4A">
          <w:rPr>
            <w:rStyle w:val="Hipervnculo"/>
            <w:noProof/>
          </w:rPr>
          <w:t>Documento de Especificación de Requerimientos</w:t>
        </w:r>
        <w:r w:rsidR="00BD3C2C">
          <w:rPr>
            <w:noProof/>
            <w:webHidden/>
          </w:rPr>
          <w:tab/>
        </w:r>
        <w:r w:rsidR="00BD3C2C">
          <w:rPr>
            <w:noProof/>
            <w:webHidden/>
          </w:rPr>
          <w:fldChar w:fldCharType="begin"/>
        </w:r>
        <w:r w:rsidR="00BD3C2C">
          <w:rPr>
            <w:noProof/>
            <w:webHidden/>
          </w:rPr>
          <w:instrText xml:space="preserve"> PAGEREF _Toc444078893 \h </w:instrText>
        </w:r>
        <w:r w:rsidR="00BD3C2C">
          <w:rPr>
            <w:noProof/>
            <w:webHidden/>
          </w:rPr>
        </w:r>
        <w:r w:rsidR="00BD3C2C">
          <w:rPr>
            <w:noProof/>
            <w:webHidden/>
          </w:rPr>
          <w:fldChar w:fldCharType="separate"/>
        </w:r>
        <w:r w:rsidR="00BD3C2C">
          <w:rPr>
            <w:noProof/>
            <w:webHidden/>
          </w:rPr>
          <w:t>3</w:t>
        </w:r>
        <w:r w:rsidR="00BD3C2C">
          <w:rPr>
            <w:noProof/>
            <w:webHidden/>
          </w:rPr>
          <w:fldChar w:fldCharType="end"/>
        </w:r>
      </w:hyperlink>
    </w:p>
    <w:p w14:paraId="4579D8D6" w14:textId="77777777" w:rsidR="00BD3C2C" w:rsidRDefault="009759E7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444078894" w:history="1">
        <w:r w:rsidR="00BD3C2C" w:rsidRPr="00E60F4A">
          <w:rPr>
            <w:rStyle w:val="Hipervnculo"/>
            <w:noProof/>
          </w:rPr>
          <w:t>1</w:t>
        </w:r>
        <w:r w:rsidR="00BD3C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BD3C2C" w:rsidRPr="00E60F4A">
          <w:rPr>
            <w:rStyle w:val="Hipervnculo"/>
            <w:noProof/>
          </w:rPr>
          <w:t>Propósito del Sistema</w:t>
        </w:r>
        <w:r w:rsidR="00BD3C2C">
          <w:rPr>
            <w:noProof/>
            <w:webHidden/>
          </w:rPr>
          <w:tab/>
        </w:r>
        <w:r w:rsidR="00BD3C2C">
          <w:rPr>
            <w:noProof/>
            <w:webHidden/>
          </w:rPr>
          <w:fldChar w:fldCharType="begin"/>
        </w:r>
        <w:r w:rsidR="00BD3C2C">
          <w:rPr>
            <w:noProof/>
            <w:webHidden/>
          </w:rPr>
          <w:instrText xml:space="preserve"> PAGEREF _Toc444078894 \h </w:instrText>
        </w:r>
        <w:r w:rsidR="00BD3C2C">
          <w:rPr>
            <w:noProof/>
            <w:webHidden/>
          </w:rPr>
        </w:r>
        <w:r w:rsidR="00BD3C2C">
          <w:rPr>
            <w:noProof/>
            <w:webHidden/>
          </w:rPr>
          <w:fldChar w:fldCharType="separate"/>
        </w:r>
        <w:r w:rsidR="00BD3C2C">
          <w:rPr>
            <w:noProof/>
            <w:webHidden/>
          </w:rPr>
          <w:t>3</w:t>
        </w:r>
        <w:r w:rsidR="00BD3C2C">
          <w:rPr>
            <w:noProof/>
            <w:webHidden/>
          </w:rPr>
          <w:fldChar w:fldCharType="end"/>
        </w:r>
      </w:hyperlink>
    </w:p>
    <w:p w14:paraId="4579D8D7" w14:textId="77777777" w:rsidR="00BD3C2C" w:rsidRDefault="009759E7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444078895" w:history="1">
        <w:r w:rsidR="00BD3C2C" w:rsidRPr="00E60F4A">
          <w:rPr>
            <w:rStyle w:val="Hipervnculo"/>
            <w:noProof/>
          </w:rPr>
          <w:t>2</w:t>
        </w:r>
        <w:r w:rsidR="00BD3C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BD3C2C" w:rsidRPr="00E60F4A">
          <w:rPr>
            <w:rStyle w:val="Hipervnculo"/>
            <w:noProof/>
          </w:rPr>
          <w:t>Usuarios del Sistema</w:t>
        </w:r>
        <w:r w:rsidR="00BD3C2C">
          <w:rPr>
            <w:noProof/>
            <w:webHidden/>
          </w:rPr>
          <w:tab/>
        </w:r>
        <w:r w:rsidR="00BD3C2C">
          <w:rPr>
            <w:noProof/>
            <w:webHidden/>
          </w:rPr>
          <w:fldChar w:fldCharType="begin"/>
        </w:r>
        <w:r w:rsidR="00BD3C2C">
          <w:rPr>
            <w:noProof/>
            <w:webHidden/>
          </w:rPr>
          <w:instrText xml:space="preserve"> PAGEREF _Toc444078895 \h </w:instrText>
        </w:r>
        <w:r w:rsidR="00BD3C2C">
          <w:rPr>
            <w:noProof/>
            <w:webHidden/>
          </w:rPr>
        </w:r>
        <w:r w:rsidR="00BD3C2C">
          <w:rPr>
            <w:noProof/>
            <w:webHidden/>
          </w:rPr>
          <w:fldChar w:fldCharType="separate"/>
        </w:r>
        <w:r w:rsidR="00BD3C2C">
          <w:rPr>
            <w:noProof/>
            <w:webHidden/>
          </w:rPr>
          <w:t>3</w:t>
        </w:r>
        <w:r w:rsidR="00BD3C2C">
          <w:rPr>
            <w:noProof/>
            <w:webHidden/>
          </w:rPr>
          <w:fldChar w:fldCharType="end"/>
        </w:r>
      </w:hyperlink>
    </w:p>
    <w:p w14:paraId="4579D8D8" w14:textId="77777777" w:rsidR="00BD3C2C" w:rsidRDefault="009759E7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444078896" w:history="1">
        <w:r w:rsidR="00BD3C2C" w:rsidRPr="00E60F4A">
          <w:rPr>
            <w:rStyle w:val="Hipervnculo"/>
            <w:noProof/>
          </w:rPr>
          <w:t>3</w:t>
        </w:r>
        <w:r w:rsidR="00BD3C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BD3C2C" w:rsidRPr="00E60F4A">
          <w:rPr>
            <w:rStyle w:val="Hipervnculo"/>
            <w:noProof/>
          </w:rPr>
          <w:t>Requerimientos Funcionales</w:t>
        </w:r>
        <w:r w:rsidR="00BD3C2C">
          <w:rPr>
            <w:noProof/>
            <w:webHidden/>
          </w:rPr>
          <w:tab/>
        </w:r>
        <w:r w:rsidR="00BD3C2C">
          <w:rPr>
            <w:noProof/>
            <w:webHidden/>
          </w:rPr>
          <w:fldChar w:fldCharType="begin"/>
        </w:r>
        <w:r w:rsidR="00BD3C2C">
          <w:rPr>
            <w:noProof/>
            <w:webHidden/>
          </w:rPr>
          <w:instrText xml:space="preserve"> PAGEREF _Toc444078896 \h </w:instrText>
        </w:r>
        <w:r w:rsidR="00BD3C2C">
          <w:rPr>
            <w:noProof/>
            <w:webHidden/>
          </w:rPr>
        </w:r>
        <w:r w:rsidR="00BD3C2C">
          <w:rPr>
            <w:noProof/>
            <w:webHidden/>
          </w:rPr>
          <w:fldChar w:fldCharType="separate"/>
        </w:r>
        <w:r w:rsidR="00BD3C2C">
          <w:rPr>
            <w:noProof/>
            <w:webHidden/>
          </w:rPr>
          <w:t>3</w:t>
        </w:r>
        <w:r w:rsidR="00BD3C2C">
          <w:rPr>
            <w:noProof/>
            <w:webHidden/>
          </w:rPr>
          <w:fldChar w:fldCharType="end"/>
        </w:r>
      </w:hyperlink>
    </w:p>
    <w:p w14:paraId="4579D8D9" w14:textId="77777777" w:rsidR="00BD3C2C" w:rsidRDefault="009759E7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444078897" w:history="1">
        <w:r w:rsidR="00BD3C2C" w:rsidRPr="00E60F4A">
          <w:rPr>
            <w:rStyle w:val="Hipervnculo"/>
            <w:noProof/>
          </w:rPr>
          <w:t>4</w:t>
        </w:r>
        <w:r w:rsidR="00BD3C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BD3C2C" w:rsidRPr="00E60F4A">
          <w:rPr>
            <w:rStyle w:val="Hipervnculo"/>
            <w:noProof/>
          </w:rPr>
          <w:t>Descripción de las historias de usuario</w:t>
        </w:r>
        <w:r w:rsidR="00BD3C2C">
          <w:rPr>
            <w:noProof/>
            <w:webHidden/>
          </w:rPr>
          <w:tab/>
        </w:r>
        <w:r w:rsidR="00BD3C2C">
          <w:rPr>
            <w:noProof/>
            <w:webHidden/>
          </w:rPr>
          <w:fldChar w:fldCharType="begin"/>
        </w:r>
        <w:r w:rsidR="00BD3C2C">
          <w:rPr>
            <w:noProof/>
            <w:webHidden/>
          </w:rPr>
          <w:instrText xml:space="preserve"> PAGEREF _Toc444078897 \h </w:instrText>
        </w:r>
        <w:r w:rsidR="00BD3C2C">
          <w:rPr>
            <w:noProof/>
            <w:webHidden/>
          </w:rPr>
        </w:r>
        <w:r w:rsidR="00BD3C2C">
          <w:rPr>
            <w:noProof/>
            <w:webHidden/>
          </w:rPr>
          <w:fldChar w:fldCharType="separate"/>
        </w:r>
        <w:r w:rsidR="00BD3C2C">
          <w:rPr>
            <w:noProof/>
            <w:webHidden/>
          </w:rPr>
          <w:t>3</w:t>
        </w:r>
        <w:r w:rsidR="00BD3C2C">
          <w:rPr>
            <w:noProof/>
            <w:webHidden/>
          </w:rPr>
          <w:fldChar w:fldCharType="end"/>
        </w:r>
      </w:hyperlink>
    </w:p>
    <w:p w14:paraId="4579D8DA" w14:textId="77777777" w:rsidR="00BD3C2C" w:rsidRDefault="009759E7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444078898" w:history="1">
        <w:r w:rsidR="00BD3C2C" w:rsidRPr="00E60F4A">
          <w:rPr>
            <w:rStyle w:val="Hipervnculo"/>
            <w:noProof/>
          </w:rPr>
          <w:t>5</w:t>
        </w:r>
        <w:r w:rsidR="00BD3C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BD3C2C" w:rsidRPr="00E60F4A">
          <w:rPr>
            <w:rStyle w:val="Hipervnculo"/>
            <w:noProof/>
          </w:rPr>
          <w:t>PROTOTIPOS DE PANTALLA</w:t>
        </w:r>
        <w:r w:rsidR="00BD3C2C">
          <w:rPr>
            <w:noProof/>
            <w:webHidden/>
          </w:rPr>
          <w:tab/>
        </w:r>
        <w:r w:rsidR="00BD3C2C">
          <w:rPr>
            <w:noProof/>
            <w:webHidden/>
          </w:rPr>
          <w:fldChar w:fldCharType="begin"/>
        </w:r>
        <w:r w:rsidR="00BD3C2C">
          <w:rPr>
            <w:noProof/>
            <w:webHidden/>
          </w:rPr>
          <w:instrText xml:space="preserve"> PAGEREF _Toc444078898 \h </w:instrText>
        </w:r>
        <w:r w:rsidR="00BD3C2C">
          <w:rPr>
            <w:noProof/>
            <w:webHidden/>
          </w:rPr>
        </w:r>
        <w:r w:rsidR="00BD3C2C">
          <w:rPr>
            <w:noProof/>
            <w:webHidden/>
          </w:rPr>
          <w:fldChar w:fldCharType="separate"/>
        </w:r>
        <w:r w:rsidR="00BD3C2C">
          <w:rPr>
            <w:noProof/>
            <w:webHidden/>
          </w:rPr>
          <w:t>4</w:t>
        </w:r>
        <w:r w:rsidR="00BD3C2C">
          <w:rPr>
            <w:noProof/>
            <w:webHidden/>
          </w:rPr>
          <w:fldChar w:fldCharType="end"/>
        </w:r>
      </w:hyperlink>
    </w:p>
    <w:p w14:paraId="4579D8DB" w14:textId="77777777" w:rsidR="00032B57" w:rsidRDefault="005A0D24" w:rsidP="00C62E80">
      <w:pPr>
        <w:pStyle w:val="Ttulo1"/>
        <w:numPr>
          <w:ilvl w:val="0"/>
          <w:numId w:val="0"/>
        </w:numPr>
        <w:jc w:val="center"/>
        <w:rPr>
          <w:kern w:val="28"/>
        </w:rPr>
      </w:pPr>
      <w:r>
        <w:fldChar w:fldCharType="end"/>
      </w:r>
      <w:r w:rsidR="00032B57">
        <w:br w:type="page"/>
      </w:r>
      <w:bookmarkStart w:id="3" w:name="_Toc286921732"/>
      <w:bookmarkStart w:id="4" w:name="_Toc444078893"/>
      <w:r w:rsidR="00032B57">
        <w:lastRenderedPageBreak/>
        <w:t xml:space="preserve">Documento de </w:t>
      </w:r>
      <w:r w:rsidR="00032B57" w:rsidRPr="00A33139">
        <w:t>Especificación de Requerimientos</w:t>
      </w:r>
      <w:bookmarkEnd w:id="3"/>
      <w:bookmarkEnd w:id="4"/>
    </w:p>
    <w:p w14:paraId="4579D8DC" w14:textId="77777777" w:rsidR="007C0C6E" w:rsidRDefault="007C0C6E" w:rsidP="007C0C6E">
      <w:pPr>
        <w:pStyle w:val="Ttulo1"/>
        <w:numPr>
          <w:ilvl w:val="0"/>
          <w:numId w:val="0"/>
        </w:numPr>
      </w:pPr>
      <w:bookmarkStart w:id="5" w:name="_Toc443232798"/>
      <w:bookmarkStart w:id="6" w:name="_Toc448537204"/>
      <w:bookmarkStart w:id="7" w:name="_Toc448537363"/>
    </w:p>
    <w:p w14:paraId="4579D8DD" w14:textId="77777777" w:rsidR="00032B57" w:rsidRDefault="00032B57">
      <w:pPr>
        <w:pStyle w:val="Ttulo1"/>
      </w:pPr>
      <w:bookmarkStart w:id="8" w:name="_Toc444078894"/>
      <w:r>
        <w:t>Propósito</w:t>
      </w:r>
      <w:bookmarkEnd w:id="5"/>
      <w:r>
        <w:t xml:space="preserve"> del Sistema</w:t>
      </w:r>
      <w:bookmarkEnd w:id="6"/>
      <w:bookmarkEnd w:id="7"/>
      <w:bookmarkEnd w:id="8"/>
      <w:r>
        <w:t xml:space="preserve"> </w:t>
      </w:r>
    </w:p>
    <w:p w14:paraId="5E00B4F3" w14:textId="77777777" w:rsidR="001D7AF3" w:rsidRPr="001D7AF3" w:rsidRDefault="001D7AF3" w:rsidP="000F07D4">
      <w:pPr>
        <w:rPr>
          <w:lang w:val="es-ES"/>
        </w:rPr>
      </w:pPr>
      <w:bookmarkStart w:id="9" w:name="_GoBack"/>
      <w:bookmarkEnd w:id="9"/>
    </w:p>
    <w:p w14:paraId="4579D8DE" w14:textId="72A92516" w:rsidR="00DF44DB" w:rsidRPr="000F07D4" w:rsidRDefault="003838BC" w:rsidP="000F07D4">
      <w:pPr>
        <w:rPr>
          <w:i/>
          <w:color w:val="2C69B2"/>
          <w:lang w:val="es-ES"/>
        </w:rPr>
      </w:pPr>
      <w:r w:rsidRPr="003838BC">
        <w:rPr>
          <w:i/>
          <w:color w:val="2C69B2"/>
          <w:lang w:val="es-ES"/>
        </w:rPr>
        <w:t>Descripción clara y p</w:t>
      </w:r>
      <w:r w:rsidR="000F07D4">
        <w:rPr>
          <w:i/>
          <w:color w:val="2C69B2"/>
          <w:lang w:val="es-ES"/>
        </w:rPr>
        <w:t>recisa del problema a resolver</w:t>
      </w:r>
      <w:r w:rsidRPr="003838BC">
        <w:rPr>
          <w:i/>
          <w:lang w:val="es-ES"/>
        </w:rPr>
        <w:t>.</w:t>
      </w:r>
    </w:p>
    <w:p w14:paraId="4579D8DF" w14:textId="77777777" w:rsidR="000655DB" w:rsidRPr="00DF44DB" w:rsidRDefault="000655DB" w:rsidP="000655DB">
      <w:pPr>
        <w:rPr>
          <w:lang w:val="es-ES"/>
        </w:rPr>
      </w:pPr>
    </w:p>
    <w:p w14:paraId="4579D8E0" w14:textId="77777777" w:rsidR="00032B57" w:rsidRDefault="00032B57">
      <w:pPr>
        <w:pStyle w:val="Ttulo1"/>
      </w:pPr>
      <w:bookmarkStart w:id="10" w:name="_Toc443232801"/>
      <w:bookmarkStart w:id="11" w:name="_Toc448537207"/>
      <w:bookmarkStart w:id="12" w:name="_Toc448537366"/>
      <w:bookmarkStart w:id="13" w:name="_Toc444078895"/>
      <w:r>
        <w:t>Usuarios de</w:t>
      </w:r>
      <w:bookmarkEnd w:id="10"/>
      <w:r>
        <w:t>l Sistema</w:t>
      </w:r>
      <w:bookmarkEnd w:id="11"/>
      <w:bookmarkEnd w:id="12"/>
      <w:bookmarkEnd w:id="13"/>
    </w:p>
    <w:p w14:paraId="4579D8E1" w14:textId="77777777" w:rsidR="000E4951" w:rsidRPr="003838BC" w:rsidRDefault="003838BC">
      <w:pPr>
        <w:rPr>
          <w:i/>
          <w:color w:val="2C69B2"/>
        </w:rPr>
      </w:pPr>
      <w:r w:rsidRPr="003838BC">
        <w:rPr>
          <w:i/>
          <w:color w:val="2C69B2"/>
        </w:rPr>
        <w:t>Descripción de los roles de usuarios que interactúan con el sistema y resumen de las funciones autorizadas para cada rol.</w:t>
      </w:r>
    </w:p>
    <w:p w14:paraId="4579D8E2" w14:textId="77777777" w:rsidR="000E4951" w:rsidRDefault="000E4951">
      <w:pPr>
        <w:rPr>
          <w:lang w:val="es-ES_tradnl"/>
        </w:rPr>
      </w:pPr>
    </w:p>
    <w:p w14:paraId="4579D8E3" w14:textId="77777777" w:rsidR="00032B57" w:rsidRDefault="00032B57">
      <w:pPr>
        <w:pStyle w:val="Ttulo1"/>
      </w:pPr>
      <w:bookmarkStart w:id="14" w:name="_Toc443232803"/>
      <w:bookmarkStart w:id="15" w:name="_Toc448537209"/>
      <w:bookmarkStart w:id="16" w:name="_Toc448537368"/>
      <w:bookmarkStart w:id="17" w:name="_Toc444078896"/>
      <w:r>
        <w:t>Requerimientos Funcionales</w:t>
      </w:r>
      <w:bookmarkEnd w:id="14"/>
      <w:bookmarkEnd w:id="15"/>
      <w:bookmarkEnd w:id="16"/>
      <w:bookmarkEnd w:id="17"/>
    </w:p>
    <w:p w14:paraId="4579D8E4" w14:textId="77777777" w:rsidR="003838BC" w:rsidRPr="003838BC" w:rsidRDefault="003838BC" w:rsidP="003838BC">
      <w:pPr>
        <w:rPr>
          <w:i/>
          <w:color w:val="2C69B2"/>
        </w:rPr>
      </w:pPr>
      <w:r w:rsidRPr="003838BC">
        <w:rPr>
          <w:i/>
          <w:color w:val="2C69B2"/>
        </w:rPr>
        <w:t>Listado de los requerimientos funcionales del sist</w:t>
      </w:r>
      <w:r>
        <w:rPr>
          <w:i/>
          <w:color w:val="2C69B2"/>
        </w:rPr>
        <w:t>ema</w:t>
      </w:r>
      <w:r w:rsidR="0094205E">
        <w:rPr>
          <w:i/>
          <w:color w:val="2C69B2"/>
        </w:rPr>
        <w:t>, agrupados por módulos y</w:t>
      </w:r>
      <w:r>
        <w:rPr>
          <w:i/>
          <w:color w:val="2C69B2"/>
        </w:rPr>
        <w:t xml:space="preserve"> con su respectivo identificador</w:t>
      </w:r>
    </w:p>
    <w:p w14:paraId="4579D8E5" w14:textId="77777777" w:rsidR="003838BC" w:rsidRPr="003838BC" w:rsidRDefault="003838BC" w:rsidP="003838BC">
      <w:pPr>
        <w:rPr>
          <w:i/>
          <w:color w:val="2C69B2"/>
        </w:rPr>
      </w:pPr>
    </w:p>
    <w:p w14:paraId="4579D8E6" w14:textId="77777777" w:rsidR="003838BC" w:rsidRDefault="003838BC" w:rsidP="003838BC">
      <w:pPr>
        <w:pStyle w:val="Ttulo1"/>
      </w:pPr>
      <w:bookmarkStart w:id="18" w:name="_Toc444078897"/>
      <w:r>
        <w:t xml:space="preserve">Descripción de </w:t>
      </w:r>
      <w:r w:rsidR="000F07D4">
        <w:t>las historias de usuario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4538"/>
      </w:tblGrid>
      <w:tr w:rsidR="000F07D4" w14:paraId="4579D8E8" w14:textId="77777777" w:rsidTr="007B2551">
        <w:tc>
          <w:tcPr>
            <w:tcW w:w="9500" w:type="dxa"/>
            <w:gridSpan w:val="2"/>
            <w:shd w:val="clear" w:color="auto" w:fill="FDE9D9" w:themeFill="accent6" w:themeFillTint="33"/>
          </w:tcPr>
          <w:p w14:paraId="4579D8E7" w14:textId="77777777" w:rsidR="000F07D4" w:rsidRPr="00435A49" w:rsidRDefault="000F07D4" w:rsidP="007B2551">
            <w:pPr>
              <w:jc w:val="center"/>
              <w:rPr>
                <w:b/>
              </w:rPr>
            </w:pPr>
            <w:r w:rsidRPr="00435A49">
              <w:rPr>
                <w:b/>
              </w:rPr>
              <w:t>HISTORIA DE USUARIO</w:t>
            </w:r>
          </w:p>
        </w:tc>
      </w:tr>
      <w:tr w:rsidR="000F07D4" w14:paraId="4579D8EB" w14:textId="77777777" w:rsidTr="007B2551">
        <w:tc>
          <w:tcPr>
            <w:tcW w:w="4750" w:type="dxa"/>
          </w:tcPr>
          <w:p w14:paraId="4579D8E9" w14:textId="77777777" w:rsidR="000F07D4" w:rsidRDefault="000F07D4" w:rsidP="000F07D4">
            <w:r w:rsidRPr="00867504">
              <w:rPr>
                <w:b/>
              </w:rPr>
              <w:t>Código:</w:t>
            </w:r>
            <w:r>
              <w:t xml:space="preserve"> </w:t>
            </w:r>
          </w:p>
        </w:tc>
        <w:tc>
          <w:tcPr>
            <w:tcW w:w="4750" w:type="dxa"/>
          </w:tcPr>
          <w:p w14:paraId="4579D8EA" w14:textId="77777777" w:rsidR="000F07D4" w:rsidRDefault="000F07D4" w:rsidP="000F07D4">
            <w:r w:rsidRPr="00867504">
              <w:rPr>
                <w:b/>
              </w:rPr>
              <w:t>Nombre:</w:t>
            </w:r>
            <w:r>
              <w:t xml:space="preserve"> </w:t>
            </w:r>
          </w:p>
        </w:tc>
      </w:tr>
      <w:tr w:rsidR="000F07D4" w14:paraId="4579D8EE" w14:textId="77777777" w:rsidTr="007B2551">
        <w:tc>
          <w:tcPr>
            <w:tcW w:w="4750" w:type="dxa"/>
          </w:tcPr>
          <w:p w14:paraId="4579D8EC" w14:textId="77777777" w:rsidR="000F07D4" w:rsidRDefault="000F07D4" w:rsidP="007B2551">
            <w:r w:rsidRPr="00867504">
              <w:rPr>
                <w:b/>
              </w:rPr>
              <w:t>Tipo HU:</w:t>
            </w:r>
            <w:r>
              <w:t xml:space="preserve"> </w:t>
            </w:r>
            <w:r w:rsidRPr="006433C2">
              <w:t>Funcional.</w:t>
            </w:r>
          </w:p>
        </w:tc>
        <w:tc>
          <w:tcPr>
            <w:tcW w:w="4750" w:type="dxa"/>
          </w:tcPr>
          <w:p w14:paraId="4579D8ED" w14:textId="77777777" w:rsidR="000F07D4" w:rsidRDefault="000F07D4" w:rsidP="007B2551">
            <w:r w:rsidRPr="00867504">
              <w:rPr>
                <w:b/>
              </w:rPr>
              <w:t>Complejidad:</w:t>
            </w:r>
            <w:r>
              <w:t xml:space="preserve"> (A,M,B)</w:t>
            </w:r>
          </w:p>
        </w:tc>
      </w:tr>
      <w:tr w:rsidR="000F07D4" w14:paraId="4579D8F1" w14:textId="77777777" w:rsidTr="007B2551">
        <w:tc>
          <w:tcPr>
            <w:tcW w:w="4750" w:type="dxa"/>
          </w:tcPr>
          <w:p w14:paraId="4579D8EF" w14:textId="77777777" w:rsidR="000F07D4" w:rsidRDefault="000F07D4" w:rsidP="000F07D4">
            <w:r w:rsidRPr="00867504">
              <w:rPr>
                <w:b/>
              </w:rPr>
              <w:t>Actor:</w:t>
            </w:r>
            <w:r>
              <w:t xml:space="preserve"> </w:t>
            </w:r>
          </w:p>
        </w:tc>
        <w:tc>
          <w:tcPr>
            <w:tcW w:w="4750" w:type="dxa"/>
          </w:tcPr>
          <w:p w14:paraId="4579D8F0" w14:textId="77777777" w:rsidR="000F07D4" w:rsidRDefault="000F07D4" w:rsidP="000F07D4">
            <w:r w:rsidRPr="00867504">
              <w:rPr>
                <w:b/>
              </w:rPr>
              <w:t>HU Relacionadas:</w:t>
            </w:r>
            <w:r>
              <w:t xml:space="preserve"> </w:t>
            </w:r>
          </w:p>
        </w:tc>
      </w:tr>
      <w:tr w:rsidR="000F07D4" w14:paraId="4579D8F3" w14:textId="77777777" w:rsidTr="007B2551">
        <w:tc>
          <w:tcPr>
            <w:tcW w:w="9500" w:type="dxa"/>
            <w:gridSpan w:val="2"/>
          </w:tcPr>
          <w:p w14:paraId="4579D8F2" w14:textId="77777777" w:rsidR="000F07D4" w:rsidRDefault="000F07D4" w:rsidP="000F07D4">
            <w:r w:rsidRPr="00867504">
              <w:rPr>
                <w:b/>
              </w:rPr>
              <w:t>Módulo:</w:t>
            </w:r>
            <w:r>
              <w:t xml:space="preserve"> </w:t>
            </w:r>
          </w:p>
        </w:tc>
      </w:tr>
      <w:tr w:rsidR="000F07D4" w14:paraId="4579D8FD" w14:textId="77777777" w:rsidTr="007B2551"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579D8F4" w14:textId="77777777" w:rsidR="000F07D4" w:rsidRDefault="000F07D4" w:rsidP="000F07D4">
            <w:r w:rsidRPr="00867504">
              <w:rPr>
                <w:b/>
              </w:rPr>
              <w:t>Descripción:</w:t>
            </w:r>
          </w:p>
          <w:p w14:paraId="4579D8F5" w14:textId="77777777" w:rsidR="000F07D4" w:rsidRDefault="000F07D4" w:rsidP="000F07D4"/>
          <w:p w14:paraId="4579D8F6" w14:textId="77777777" w:rsidR="000F07D4" w:rsidRDefault="000F07D4" w:rsidP="000F07D4"/>
          <w:p w14:paraId="4579D8F7" w14:textId="77777777" w:rsidR="000F07D4" w:rsidRDefault="000F07D4" w:rsidP="000F07D4">
            <w:r>
              <w:t>Entradas:</w:t>
            </w:r>
          </w:p>
          <w:p w14:paraId="4579D8F8" w14:textId="77777777" w:rsidR="000F07D4" w:rsidRDefault="000F07D4" w:rsidP="000F07D4"/>
          <w:p w14:paraId="4579D8F9" w14:textId="77777777" w:rsidR="000F07D4" w:rsidRDefault="000F07D4" w:rsidP="000F07D4"/>
          <w:p w14:paraId="4579D8FA" w14:textId="77777777" w:rsidR="000F07D4" w:rsidRDefault="000F07D4" w:rsidP="000F07D4">
            <w:r>
              <w:t>Salidas:</w:t>
            </w:r>
          </w:p>
          <w:p w14:paraId="4579D8FB" w14:textId="77777777" w:rsidR="000F07D4" w:rsidRDefault="000F07D4" w:rsidP="000F07D4"/>
          <w:p w14:paraId="4579D8FC" w14:textId="77777777" w:rsidR="000F07D4" w:rsidRDefault="000F07D4" w:rsidP="000F07D4"/>
        </w:tc>
      </w:tr>
      <w:tr w:rsidR="000F07D4" w14:paraId="4579D8FF" w14:textId="77777777" w:rsidTr="007B2551">
        <w:tc>
          <w:tcPr>
            <w:tcW w:w="9500" w:type="dxa"/>
            <w:gridSpan w:val="2"/>
            <w:shd w:val="clear" w:color="auto" w:fill="FDE9D9" w:themeFill="accent6" w:themeFillTint="33"/>
          </w:tcPr>
          <w:p w14:paraId="4579D8FE" w14:textId="77777777" w:rsidR="000F07D4" w:rsidRPr="00867504" w:rsidRDefault="000F07D4" w:rsidP="007B2551">
            <w:pPr>
              <w:jc w:val="center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  <w:tr w:rsidR="000F07D4" w14:paraId="4579D904" w14:textId="77777777" w:rsidTr="007B2551">
        <w:tc>
          <w:tcPr>
            <w:tcW w:w="4750" w:type="dxa"/>
          </w:tcPr>
          <w:p w14:paraId="4579D900" w14:textId="77777777" w:rsidR="000F07D4" w:rsidRDefault="000F07D4" w:rsidP="007B2551">
            <w:r w:rsidRPr="00867504">
              <w:rPr>
                <w:b/>
              </w:rPr>
              <w:t>Condición:</w:t>
            </w:r>
            <w:r>
              <w:rPr>
                <w:b/>
              </w:rPr>
              <w:t xml:space="preserve"> (qué se quiere verificar)</w:t>
            </w:r>
          </w:p>
          <w:p w14:paraId="4579D901" w14:textId="77777777" w:rsidR="000F07D4" w:rsidRDefault="000F07D4" w:rsidP="007B2551">
            <w:r>
              <w:t>.</w:t>
            </w:r>
          </w:p>
        </w:tc>
        <w:tc>
          <w:tcPr>
            <w:tcW w:w="4750" w:type="dxa"/>
          </w:tcPr>
          <w:p w14:paraId="4579D902" w14:textId="77777777" w:rsidR="000F07D4" w:rsidRDefault="000F07D4" w:rsidP="007B2551">
            <w:r w:rsidRPr="00867504">
              <w:rPr>
                <w:b/>
              </w:rPr>
              <w:t>Resultado:</w:t>
            </w:r>
            <w:r>
              <w:t xml:space="preserve"> (resultado esperado)</w:t>
            </w:r>
          </w:p>
          <w:p w14:paraId="4579D903" w14:textId="77777777" w:rsidR="000F07D4" w:rsidRDefault="000F07D4" w:rsidP="007B2551">
            <w:r>
              <w:t>.</w:t>
            </w:r>
          </w:p>
        </w:tc>
      </w:tr>
    </w:tbl>
    <w:p w14:paraId="4579D905" w14:textId="77777777" w:rsidR="00CF3936" w:rsidRDefault="00032B57" w:rsidP="00CF3936">
      <w:r>
        <w:br w:type="page"/>
      </w:r>
    </w:p>
    <w:p w14:paraId="4579D906" w14:textId="77777777" w:rsidR="00D91A97" w:rsidRDefault="00D91A97" w:rsidP="00D91A97"/>
    <w:p w14:paraId="4579D907" w14:textId="77777777" w:rsidR="00032B57" w:rsidRDefault="000F07D4">
      <w:pPr>
        <w:pStyle w:val="Ttulo1"/>
      </w:pPr>
      <w:bookmarkStart w:id="19" w:name="_Toc444078898"/>
      <w:r>
        <w:t>PROTOTIPOS DE PANTALLA</w:t>
      </w:r>
      <w:bookmarkEnd w:id="19"/>
    </w:p>
    <w:p w14:paraId="4579D908" w14:textId="77777777" w:rsidR="00032B57" w:rsidRPr="00BD3C2C" w:rsidRDefault="000F07D4" w:rsidP="00BD3C2C">
      <w:pPr>
        <w:rPr>
          <w:i/>
          <w:color w:val="0070C0"/>
        </w:rPr>
      </w:pPr>
      <w:r w:rsidRPr="00BD3C2C">
        <w:rPr>
          <w:i/>
          <w:color w:val="0070C0"/>
        </w:rPr>
        <w:t>Formatos de la Interfaz Gráfica de Usuario que complementen las historias de usuario y que permitan visualizar los datos que fluyen por la aplicación</w:t>
      </w:r>
    </w:p>
    <w:p w14:paraId="4579D909" w14:textId="77777777" w:rsidR="000F07D4" w:rsidRDefault="000F07D4" w:rsidP="000F07D4"/>
    <w:p w14:paraId="4579D90A" w14:textId="77777777" w:rsidR="000F07D4" w:rsidRDefault="000F07D4" w:rsidP="000F07D4"/>
    <w:p w14:paraId="4579D90B" w14:textId="77777777" w:rsidR="000F07D4" w:rsidRPr="000F07D4" w:rsidRDefault="000F07D4" w:rsidP="000F07D4"/>
    <w:p w14:paraId="4579D90C" w14:textId="77777777" w:rsidR="00887729" w:rsidRDefault="00887729"/>
    <w:p w14:paraId="4579D90D" w14:textId="77777777" w:rsidR="004F5E23" w:rsidRDefault="00BD0B7D" w:rsidP="00BD0B7D">
      <w:pPr>
        <w:pStyle w:val="Ttulo1"/>
        <w:numPr>
          <w:ilvl w:val="0"/>
          <w:numId w:val="0"/>
        </w:numPr>
      </w:pPr>
      <w:r>
        <w:t xml:space="preserve"> </w:t>
      </w:r>
    </w:p>
    <w:sectPr w:rsidR="004F5E23" w:rsidSect="007E4098">
      <w:headerReference w:type="default" r:id="rId7"/>
      <w:footerReference w:type="even" r:id="rId8"/>
      <w:footerReference w:type="default" r:id="rId9"/>
      <w:headerReference w:type="first" r:id="rId10"/>
      <w:pgSz w:w="12242" w:h="15842" w:code="1"/>
      <w:pgMar w:top="1418" w:right="1701" w:bottom="1134" w:left="1701" w:header="72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9D910" w14:textId="77777777" w:rsidR="00AC0F31" w:rsidRDefault="00AC0F31">
      <w:r>
        <w:separator/>
      </w:r>
    </w:p>
  </w:endnote>
  <w:endnote w:type="continuationSeparator" w:id="0">
    <w:p w14:paraId="4579D911" w14:textId="77777777" w:rsidR="00AC0F31" w:rsidRDefault="00AC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BdlrScriptRegularExp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D913" w14:textId="77777777" w:rsidR="00D135FD" w:rsidRDefault="005A0D24" w:rsidP="007E409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135F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579D914" w14:textId="77777777" w:rsidR="00D135FD" w:rsidRDefault="00D135FD" w:rsidP="007E409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D915" w14:textId="77777777" w:rsidR="00D135FD" w:rsidRDefault="005A0D24" w:rsidP="007E409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135F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4205E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4579D916" w14:textId="77777777" w:rsidR="00BD3C2C" w:rsidRPr="00BD3C2C" w:rsidRDefault="00D135FD" w:rsidP="00BD3C2C">
    <w:pPr>
      <w:pStyle w:val="Piedepgina"/>
      <w:spacing w:after="0"/>
      <w:ind w:right="357"/>
      <w:rPr>
        <w:i/>
        <w:sz w:val="16"/>
        <w:lang w:val="es-ES_tradnl"/>
      </w:rPr>
    </w:pPr>
    <w:r w:rsidRPr="00BD3C2C">
      <w:rPr>
        <w:i/>
        <w:sz w:val="16"/>
        <w:lang w:val="es-ES_tradnl"/>
      </w:rPr>
      <w:t xml:space="preserve">Documento </w:t>
    </w:r>
    <w:r w:rsidR="00BD3C2C" w:rsidRPr="00BD3C2C">
      <w:rPr>
        <w:i/>
        <w:sz w:val="16"/>
        <w:lang w:val="es-ES_tradnl"/>
      </w:rPr>
      <w:t xml:space="preserve">abreviado </w:t>
    </w:r>
    <w:r w:rsidRPr="00BD3C2C">
      <w:rPr>
        <w:i/>
        <w:sz w:val="16"/>
        <w:lang w:val="es-ES_tradnl"/>
      </w:rPr>
      <w:t>de Especificación de Requerimientos</w:t>
    </w:r>
  </w:p>
  <w:p w14:paraId="4579D917" w14:textId="77777777" w:rsidR="00D135FD" w:rsidRPr="007E4098" w:rsidRDefault="00BD3C2C" w:rsidP="00BD3C2C">
    <w:pPr>
      <w:pStyle w:val="Piedepgina"/>
      <w:spacing w:after="0"/>
      <w:ind w:right="357"/>
      <w:rPr>
        <w:rStyle w:val="Nmerodepgina"/>
        <w:i/>
      </w:rPr>
    </w:pPr>
    <w:proofErr w:type="spellStart"/>
    <w:proofErr w:type="gramStart"/>
    <w:r w:rsidRPr="00BD3C2C">
      <w:rPr>
        <w:i/>
        <w:sz w:val="16"/>
        <w:lang w:val="es-ES_tradnl"/>
      </w:rPr>
      <w:t>Autor:Alba</w:t>
    </w:r>
    <w:proofErr w:type="spellEnd"/>
    <w:proofErr w:type="gramEnd"/>
    <w:r w:rsidRPr="00BD3C2C">
      <w:rPr>
        <w:i/>
        <w:sz w:val="16"/>
        <w:lang w:val="es-ES_tradnl"/>
      </w:rPr>
      <w:t xml:space="preserve"> Consuelo Nieto</w:t>
    </w:r>
    <w:r w:rsidR="00D135FD" w:rsidRPr="007E4098">
      <w:rPr>
        <w:i/>
        <w:lang w:val="es-ES_trad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9D90E" w14:textId="77777777" w:rsidR="00AC0F31" w:rsidRDefault="00AC0F31">
      <w:r>
        <w:separator/>
      </w:r>
    </w:p>
  </w:footnote>
  <w:footnote w:type="continuationSeparator" w:id="0">
    <w:p w14:paraId="4579D90F" w14:textId="77777777" w:rsidR="00AC0F31" w:rsidRDefault="00AC0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D912" w14:textId="77777777" w:rsidR="00D135FD" w:rsidRPr="007E4098" w:rsidRDefault="00D135FD" w:rsidP="007E4098">
    <w:pPr>
      <w:pStyle w:val="Encabezado"/>
    </w:pPr>
    <w:r w:rsidRPr="007E409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1E0" w:firstRow="1" w:lastRow="1" w:firstColumn="1" w:lastColumn="1" w:noHBand="0" w:noVBand="0"/>
    </w:tblPr>
    <w:tblGrid>
      <w:gridCol w:w="3227"/>
      <w:gridCol w:w="5753"/>
    </w:tblGrid>
    <w:tr w:rsidR="006D6DC1" w14:paraId="4579D91E" w14:textId="77777777" w:rsidTr="006D6DC1">
      <w:trPr>
        <w:trHeight w:val="1266"/>
      </w:trPr>
      <w:tc>
        <w:tcPr>
          <w:tcW w:w="3227" w:type="dxa"/>
        </w:tcPr>
        <w:p w14:paraId="4579D918" w14:textId="77777777" w:rsidR="006D6DC1" w:rsidRDefault="00BD0B7D">
          <w:pPr>
            <w:pStyle w:val="Encabezado"/>
          </w:pPr>
          <w:r>
            <w:rPr>
              <w:noProof/>
              <w:lang w:eastAsia="es-CO"/>
            </w:rPr>
            <w:drawing>
              <wp:anchor distT="0" distB="0" distL="114935" distR="114935" simplePos="0" relativeHeight="251658240" behindDoc="0" locked="0" layoutInCell="1" allowOverlap="1" wp14:anchorId="4579D920" wp14:editId="4579D921">
                <wp:simplePos x="0" y="0"/>
                <wp:positionH relativeFrom="column">
                  <wp:posOffset>331470</wp:posOffset>
                </wp:positionH>
                <wp:positionV relativeFrom="paragraph">
                  <wp:posOffset>57150</wp:posOffset>
                </wp:positionV>
                <wp:extent cx="693420" cy="895985"/>
                <wp:effectExtent l="1905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89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53" w:type="dxa"/>
        </w:tcPr>
        <w:p w14:paraId="4579D919" w14:textId="77777777" w:rsidR="00BD0B7D" w:rsidRDefault="00BD0B7D" w:rsidP="00BD0B7D">
          <w:pPr>
            <w:jc w:val="center"/>
            <w:rPr>
              <w:rFonts w:ascii="Century Gothic" w:hAnsi="Century Gothic" w:cs="Arial"/>
              <w:b/>
            </w:rPr>
          </w:pPr>
        </w:p>
        <w:p w14:paraId="4579D91A" w14:textId="77777777" w:rsidR="00BD0B7D" w:rsidRPr="00BD0B7D" w:rsidRDefault="00BD0B7D" w:rsidP="00BD0B7D">
          <w:pPr>
            <w:jc w:val="center"/>
            <w:rPr>
              <w:rFonts w:ascii="Century Gothic" w:hAnsi="Century Gothic" w:cs="Arial"/>
              <w:b/>
            </w:rPr>
          </w:pPr>
          <w:r w:rsidRPr="00BD0B7D">
            <w:rPr>
              <w:rFonts w:ascii="Century Gothic" w:hAnsi="Century Gothic" w:cs="Arial"/>
              <w:b/>
            </w:rPr>
            <w:t>UNIVERSIDAD DISTRITAL FRANCISCO JOSÉ DE CALDAS</w:t>
          </w:r>
        </w:p>
        <w:p w14:paraId="4579D91B" w14:textId="77777777" w:rsidR="00BD0B7D" w:rsidRPr="00BD0B7D" w:rsidRDefault="00BD0B7D" w:rsidP="00BD0B7D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 w:cs="Arial"/>
              <w:b/>
            </w:rPr>
          </w:pPr>
          <w:r w:rsidRPr="00BD0B7D">
            <w:rPr>
              <w:rFonts w:ascii="Century Gothic" w:hAnsi="Century Gothic" w:cs="Arial"/>
              <w:b/>
            </w:rPr>
            <w:t>FACULTAD DE INGENIERÍA</w:t>
          </w:r>
        </w:p>
        <w:p w14:paraId="4579D91C" w14:textId="77777777" w:rsidR="006D6DC1" w:rsidRDefault="00BD0B7D" w:rsidP="00BD0B7D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/>
              <w:b/>
            </w:rPr>
          </w:pPr>
          <w:r w:rsidRPr="00BD0B7D">
            <w:rPr>
              <w:rFonts w:ascii="Century Gothic" w:hAnsi="Century Gothic"/>
              <w:b/>
            </w:rPr>
            <w:t>PROYECTO CURR</w:t>
          </w:r>
          <w:r>
            <w:rPr>
              <w:rFonts w:ascii="Century Gothic" w:hAnsi="Century Gothic"/>
              <w:b/>
            </w:rPr>
            <w:t>ICULAR DE INGENIERÍA DE SISTEMAS</w:t>
          </w:r>
        </w:p>
        <w:p w14:paraId="4579D91D" w14:textId="77777777" w:rsidR="004F5008" w:rsidRPr="004F5008" w:rsidRDefault="000F07D4" w:rsidP="00BD0B7D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/>
              <w:b/>
              <w:u w:val="single"/>
            </w:rPr>
          </w:pPr>
          <w:r>
            <w:rPr>
              <w:rFonts w:ascii="Century Gothic" w:hAnsi="Century Gothic"/>
              <w:b/>
            </w:rPr>
            <w:t>FUNDAMENTOS DE BASES DE DATOS</w:t>
          </w:r>
        </w:p>
      </w:tc>
    </w:tr>
  </w:tbl>
  <w:p w14:paraId="4579D91F" w14:textId="77777777" w:rsidR="006D6DC1" w:rsidRDefault="006D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6BF2"/>
    <w:multiLevelType w:val="singleLevel"/>
    <w:tmpl w:val="D1CE541A"/>
    <w:lvl w:ilvl="0">
      <w:start w:val="1"/>
      <w:numFmt w:val="decimal"/>
      <w:pStyle w:val="Bibliograf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CC3E3F"/>
    <w:multiLevelType w:val="singleLevel"/>
    <w:tmpl w:val="60983AF0"/>
    <w:lvl w:ilvl="0">
      <w:start w:val="1"/>
      <w:numFmt w:val="bullet"/>
      <w:pStyle w:val="Lista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066446"/>
    <w:multiLevelType w:val="singleLevel"/>
    <w:tmpl w:val="4FEECEA0"/>
    <w:lvl w:ilvl="0">
      <w:start w:val="1"/>
      <w:numFmt w:val="decimal"/>
      <w:pStyle w:val="Listaconviet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2E007BE"/>
    <w:multiLevelType w:val="singleLevel"/>
    <w:tmpl w:val="389623D0"/>
    <w:lvl w:ilvl="0">
      <w:start w:val="1"/>
      <w:numFmt w:val="bullet"/>
      <w:pStyle w:val="Vie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92B4AA0"/>
    <w:multiLevelType w:val="multilevel"/>
    <w:tmpl w:val="7048F00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420"/>
        </w:tabs>
        <w:ind w:left="242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FE1"/>
    <w:rsid w:val="00022CB6"/>
    <w:rsid w:val="00031EE5"/>
    <w:rsid w:val="00032B57"/>
    <w:rsid w:val="000655DB"/>
    <w:rsid w:val="00066906"/>
    <w:rsid w:val="00095DB2"/>
    <w:rsid w:val="000B39A3"/>
    <w:rsid w:val="000D50F1"/>
    <w:rsid w:val="000E4951"/>
    <w:rsid w:val="000F07D4"/>
    <w:rsid w:val="000F71C7"/>
    <w:rsid w:val="00136754"/>
    <w:rsid w:val="001569D9"/>
    <w:rsid w:val="00174A0B"/>
    <w:rsid w:val="00181F80"/>
    <w:rsid w:val="001A77AE"/>
    <w:rsid w:val="001B5AEA"/>
    <w:rsid w:val="001C1E04"/>
    <w:rsid w:val="001D4B8A"/>
    <w:rsid w:val="001D7AF3"/>
    <w:rsid w:val="001E338B"/>
    <w:rsid w:val="00212C22"/>
    <w:rsid w:val="00223DD4"/>
    <w:rsid w:val="00237AAF"/>
    <w:rsid w:val="0026472D"/>
    <w:rsid w:val="002C5C99"/>
    <w:rsid w:val="002F16A3"/>
    <w:rsid w:val="0032160C"/>
    <w:rsid w:val="00331308"/>
    <w:rsid w:val="00332412"/>
    <w:rsid w:val="003353BE"/>
    <w:rsid w:val="00357888"/>
    <w:rsid w:val="00380C9E"/>
    <w:rsid w:val="003838BC"/>
    <w:rsid w:val="00396AF8"/>
    <w:rsid w:val="003B5508"/>
    <w:rsid w:val="003B73E2"/>
    <w:rsid w:val="003C1FE1"/>
    <w:rsid w:val="003E676B"/>
    <w:rsid w:val="004223CB"/>
    <w:rsid w:val="00426953"/>
    <w:rsid w:val="00427918"/>
    <w:rsid w:val="004351ED"/>
    <w:rsid w:val="00447D77"/>
    <w:rsid w:val="00465310"/>
    <w:rsid w:val="0046796B"/>
    <w:rsid w:val="00467F4A"/>
    <w:rsid w:val="0048064E"/>
    <w:rsid w:val="00497EE1"/>
    <w:rsid w:val="004A775D"/>
    <w:rsid w:val="004E6266"/>
    <w:rsid w:val="004F5008"/>
    <w:rsid w:val="004F5E23"/>
    <w:rsid w:val="00504563"/>
    <w:rsid w:val="0051574B"/>
    <w:rsid w:val="005337CB"/>
    <w:rsid w:val="00544783"/>
    <w:rsid w:val="005461A8"/>
    <w:rsid w:val="00562583"/>
    <w:rsid w:val="00567869"/>
    <w:rsid w:val="005819FB"/>
    <w:rsid w:val="0059742E"/>
    <w:rsid w:val="005A0D24"/>
    <w:rsid w:val="005A79A3"/>
    <w:rsid w:val="005B5E58"/>
    <w:rsid w:val="005D5F45"/>
    <w:rsid w:val="00612BF7"/>
    <w:rsid w:val="006172B2"/>
    <w:rsid w:val="0062684D"/>
    <w:rsid w:val="006315B3"/>
    <w:rsid w:val="006A1E82"/>
    <w:rsid w:val="006B3E3B"/>
    <w:rsid w:val="006D2B5F"/>
    <w:rsid w:val="006D48C5"/>
    <w:rsid w:val="006D6DC1"/>
    <w:rsid w:val="006D7767"/>
    <w:rsid w:val="006E4D83"/>
    <w:rsid w:val="00710825"/>
    <w:rsid w:val="007302B7"/>
    <w:rsid w:val="00744757"/>
    <w:rsid w:val="0076278D"/>
    <w:rsid w:val="00776168"/>
    <w:rsid w:val="007C0C6E"/>
    <w:rsid w:val="007E0CF8"/>
    <w:rsid w:val="007E2C94"/>
    <w:rsid w:val="007E4098"/>
    <w:rsid w:val="00802B27"/>
    <w:rsid w:val="0081231C"/>
    <w:rsid w:val="0083013D"/>
    <w:rsid w:val="00830E8E"/>
    <w:rsid w:val="008636A3"/>
    <w:rsid w:val="00887729"/>
    <w:rsid w:val="008E071A"/>
    <w:rsid w:val="00902EE9"/>
    <w:rsid w:val="00911ED9"/>
    <w:rsid w:val="009146A0"/>
    <w:rsid w:val="0094205E"/>
    <w:rsid w:val="009626B0"/>
    <w:rsid w:val="00972E57"/>
    <w:rsid w:val="00990E60"/>
    <w:rsid w:val="009A3885"/>
    <w:rsid w:val="00A33139"/>
    <w:rsid w:val="00A46B3D"/>
    <w:rsid w:val="00A55AB0"/>
    <w:rsid w:val="00A55DE8"/>
    <w:rsid w:val="00A725B9"/>
    <w:rsid w:val="00A757E2"/>
    <w:rsid w:val="00A87171"/>
    <w:rsid w:val="00AC0F31"/>
    <w:rsid w:val="00AC1622"/>
    <w:rsid w:val="00AF6ABE"/>
    <w:rsid w:val="00B03DE4"/>
    <w:rsid w:val="00B163A4"/>
    <w:rsid w:val="00B22941"/>
    <w:rsid w:val="00B619EF"/>
    <w:rsid w:val="00B70238"/>
    <w:rsid w:val="00BD0B7D"/>
    <w:rsid w:val="00BD1BC5"/>
    <w:rsid w:val="00BD3C2C"/>
    <w:rsid w:val="00BE1B7F"/>
    <w:rsid w:val="00BF5FF0"/>
    <w:rsid w:val="00C35D3D"/>
    <w:rsid w:val="00C44D09"/>
    <w:rsid w:val="00C62E80"/>
    <w:rsid w:val="00C77816"/>
    <w:rsid w:val="00C80033"/>
    <w:rsid w:val="00C80FEE"/>
    <w:rsid w:val="00C85B5C"/>
    <w:rsid w:val="00C96899"/>
    <w:rsid w:val="00C97671"/>
    <w:rsid w:val="00CB0526"/>
    <w:rsid w:val="00CC3090"/>
    <w:rsid w:val="00CC5A61"/>
    <w:rsid w:val="00CD2BB3"/>
    <w:rsid w:val="00CE097C"/>
    <w:rsid w:val="00CE7D25"/>
    <w:rsid w:val="00CF3936"/>
    <w:rsid w:val="00CF6C59"/>
    <w:rsid w:val="00D02EF3"/>
    <w:rsid w:val="00D135FD"/>
    <w:rsid w:val="00D23705"/>
    <w:rsid w:val="00D25D44"/>
    <w:rsid w:val="00D26515"/>
    <w:rsid w:val="00D31851"/>
    <w:rsid w:val="00D44735"/>
    <w:rsid w:val="00D57F37"/>
    <w:rsid w:val="00D758D0"/>
    <w:rsid w:val="00D91A97"/>
    <w:rsid w:val="00D9628D"/>
    <w:rsid w:val="00DA64E5"/>
    <w:rsid w:val="00DF188C"/>
    <w:rsid w:val="00DF44DB"/>
    <w:rsid w:val="00E051BF"/>
    <w:rsid w:val="00E1257E"/>
    <w:rsid w:val="00E30A3B"/>
    <w:rsid w:val="00E34016"/>
    <w:rsid w:val="00ED3648"/>
    <w:rsid w:val="00EE3135"/>
    <w:rsid w:val="00F3278E"/>
    <w:rsid w:val="00F3500F"/>
    <w:rsid w:val="00F56AF6"/>
    <w:rsid w:val="00F7192F"/>
    <w:rsid w:val="00F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579D8B5"/>
  <w15:docId w15:val="{91A7F368-197D-4689-8876-2F5C7A96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D24"/>
    <w:pPr>
      <w:spacing w:after="120"/>
      <w:jc w:val="both"/>
    </w:pPr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5A0D24"/>
    <w:pPr>
      <w:numPr>
        <w:numId w:val="5"/>
      </w:numPr>
      <w:pBdr>
        <w:bottom w:val="single" w:sz="36" w:space="3" w:color="808080"/>
      </w:pBdr>
      <w:jc w:val="left"/>
      <w:outlineLvl w:val="0"/>
    </w:pPr>
    <w:rPr>
      <w:b/>
      <w:smallCaps/>
      <w:noProof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5A0D24"/>
    <w:pPr>
      <w:keepNext/>
      <w:numPr>
        <w:ilvl w:val="1"/>
        <w:numId w:val="5"/>
      </w:numPr>
      <w:tabs>
        <w:tab w:val="clear" w:pos="2420"/>
        <w:tab w:val="num" w:pos="576"/>
      </w:tabs>
      <w:spacing w:before="120"/>
      <w:ind w:left="576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5A0D24"/>
    <w:pPr>
      <w:keepNext/>
      <w:numPr>
        <w:ilvl w:val="2"/>
        <w:numId w:val="5"/>
      </w:numPr>
      <w:spacing w:before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A0D24"/>
    <w:pPr>
      <w:keepNext/>
      <w:numPr>
        <w:ilvl w:val="3"/>
        <w:numId w:val="5"/>
      </w:numPr>
      <w:spacing w:before="12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5A0D24"/>
    <w:pPr>
      <w:numPr>
        <w:ilvl w:val="4"/>
        <w:numId w:val="5"/>
      </w:numPr>
      <w:spacing w:before="240" w:after="60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5A0D24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5A0D24"/>
    <w:pPr>
      <w:numPr>
        <w:ilvl w:val="6"/>
        <w:numId w:val="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A0D24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A0D24"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A0D2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5A0D24"/>
    <w:pPr>
      <w:tabs>
        <w:tab w:val="center" w:pos="4419"/>
        <w:tab w:val="right" w:pos="8838"/>
      </w:tabs>
    </w:pPr>
    <w:rPr>
      <w:sz w:val="18"/>
    </w:rPr>
  </w:style>
  <w:style w:type="character" w:styleId="Nmerodepgina">
    <w:name w:val="page number"/>
    <w:basedOn w:val="Fuentedeprrafopredeter"/>
    <w:rsid w:val="005A0D24"/>
    <w:rPr>
      <w:rFonts w:ascii="Arial" w:hAnsi="Arial"/>
      <w:sz w:val="18"/>
    </w:rPr>
  </w:style>
  <w:style w:type="paragraph" w:styleId="Textoindependiente">
    <w:name w:val="Body Text"/>
    <w:basedOn w:val="Normal"/>
    <w:rsid w:val="005A0D24"/>
    <w:pPr>
      <w:tabs>
        <w:tab w:val="right" w:pos="8640"/>
      </w:tabs>
      <w:spacing w:after="280" w:line="360" w:lineRule="auto"/>
    </w:pPr>
    <w:rPr>
      <w:rFonts w:ascii="Garamond" w:hAnsi="Garamond"/>
      <w:spacing w:val="-2"/>
      <w:sz w:val="24"/>
      <w:lang w:val="en-US"/>
    </w:rPr>
  </w:style>
  <w:style w:type="paragraph" w:customStyle="1" w:styleId="cuadro">
    <w:name w:val="cuadro"/>
    <w:basedOn w:val="Ttulo1"/>
    <w:rsid w:val="005A0D24"/>
    <w:pPr>
      <w:widowControl w:val="0"/>
      <w:spacing w:after="0"/>
      <w:outlineLvl w:val="9"/>
    </w:pPr>
    <w:rPr>
      <w:b w:val="0"/>
      <w:noProof w:val="0"/>
      <w:sz w:val="32"/>
      <w:lang w:val="es-ES_tradnl"/>
    </w:rPr>
  </w:style>
  <w:style w:type="paragraph" w:styleId="Ttulo">
    <w:name w:val="Title"/>
    <w:basedOn w:val="Normal"/>
    <w:qFormat/>
    <w:rsid w:val="005A0D24"/>
    <w:pPr>
      <w:widowControl w:val="0"/>
      <w:spacing w:after="240"/>
      <w:jc w:val="center"/>
    </w:pPr>
    <w:rPr>
      <w:b/>
      <w:color w:val="000000"/>
      <w:sz w:val="32"/>
      <w:lang w:val="es-ES_tradnl"/>
    </w:rPr>
  </w:style>
  <w:style w:type="paragraph" w:customStyle="1" w:styleId="Cuadro0">
    <w:name w:val="Cuadro"/>
    <w:rsid w:val="005A0D24"/>
    <w:pPr>
      <w:widowControl w:val="0"/>
      <w:spacing w:before="120" w:after="120" w:line="320" w:lineRule="auto"/>
    </w:pPr>
    <w:rPr>
      <w:rFonts w:ascii="Arial" w:hAnsi="Arial"/>
      <w:lang w:val="fr-FR" w:eastAsia="es-ES"/>
    </w:rPr>
  </w:style>
  <w:style w:type="paragraph" w:styleId="Textoindependiente2">
    <w:name w:val="Body Text 2"/>
    <w:basedOn w:val="Normal"/>
    <w:rsid w:val="005A0D24"/>
    <w:rPr>
      <w:sz w:val="22"/>
    </w:rPr>
  </w:style>
  <w:style w:type="paragraph" w:customStyle="1" w:styleId="Codigo">
    <w:name w:val="Codigo"/>
    <w:basedOn w:val="Normal"/>
    <w:rsid w:val="005A0D24"/>
    <w:pPr>
      <w:spacing w:after="0"/>
    </w:pPr>
    <w:rPr>
      <w:rFonts w:ascii="Courier (W1)" w:hAnsi="Courier (W1)"/>
      <w:sz w:val="18"/>
      <w:lang w:val="en-US"/>
    </w:rPr>
  </w:style>
  <w:style w:type="paragraph" w:customStyle="1" w:styleId="contenido">
    <w:name w:val="contenido"/>
    <w:basedOn w:val="Normal"/>
    <w:rsid w:val="005A0D24"/>
    <w:pPr>
      <w:spacing w:after="0"/>
    </w:pPr>
  </w:style>
  <w:style w:type="paragraph" w:styleId="Textonotapie">
    <w:name w:val="footnote text"/>
    <w:basedOn w:val="Normal"/>
    <w:semiHidden/>
    <w:rsid w:val="005A0D24"/>
    <w:rPr>
      <w:sz w:val="18"/>
    </w:rPr>
  </w:style>
  <w:style w:type="character" w:styleId="Refdenotaalpie">
    <w:name w:val="footnote reference"/>
    <w:basedOn w:val="Fuentedeprrafopredeter"/>
    <w:semiHidden/>
    <w:rsid w:val="005A0D24"/>
    <w:rPr>
      <w:vertAlign w:val="superscript"/>
    </w:rPr>
  </w:style>
  <w:style w:type="paragraph" w:customStyle="1" w:styleId="Bibliografia">
    <w:name w:val="Bibliografia"/>
    <w:basedOn w:val="Normal"/>
    <w:autoRedefine/>
    <w:rsid w:val="005A0D24"/>
    <w:pPr>
      <w:numPr>
        <w:numId w:val="1"/>
      </w:numPr>
    </w:pPr>
    <w:rPr>
      <w:snapToGrid w:val="0"/>
      <w:color w:val="000000"/>
      <w:lang w:val="en-US"/>
    </w:rPr>
  </w:style>
  <w:style w:type="paragraph" w:styleId="TDC1">
    <w:name w:val="toc 1"/>
    <w:basedOn w:val="Normal"/>
    <w:next w:val="Normal"/>
    <w:autoRedefine/>
    <w:uiPriority w:val="39"/>
    <w:rsid w:val="005A0D24"/>
    <w:pPr>
      <w:spacing w:before="120"/>
      <w:jc w:val="left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5A0D24"/>
    <w:pPr>
      <w:spacing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rsid w:val="005A0D24"/>
    <w:pPr>
      <w:spacing w:after="0"/>
      <w:ind w:left="400"/>
      <w:jc w:val="left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5A0D24"/>
    <w:pPr>
      <w:spacing w:after="0"/>
      <w:ind w:left="600"/>
      <w:jc w:val="left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5A0D24"/>
    <w:pPr>
      <w:spacing w:after="0"/>
      <w:ind w:left="800"/>
      <w:jc w:val="left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5A0D24"/>
    <w:pPr>
      <w:spacing w:after="0"/>
      <w:ind w:left="1000"/>
      <w:jc w:val="left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5A0D24"/>
    <w:pPr>
      <w:spacing w:after="0"/>
      <w:ind w:left="1200"/>
      <w:jc w:val="left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5A0D24"/>
    <w:pPr>
      <w:spacing w:after="0"/>
      <w:ind w:left="1400"/>
      <w:jc w:val="left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5A0D24"/>
    <w:pPr>
      <w:spacing w:after="0"/>
      <w:ind w:left="1600"/>
      <w:jc w:val="left"/>
    </w:pPr>
    <w:rPr>
      <w:rFonts w:ascii="Times New Roman" w:hAnsi="Times New Roman"/>
      <w:sz w:val="18"/>
      <w:szCs w:val="18"/>
    </w:rPr>
  </w:style>
  <w:style w:type="paragraph" w:customStyle="1" w:styleId="Heading1-FormatOnly">
    <w:name w:val="Heading 1 - Format Only"/>
    <w:basedOn w:val="Ttulo1"/>
    <w:rsid w:val="005A0D24"/>
    <w:pPr>
      <w:numPr>
        <w:numId w:val="0"/>
      </w:numPr>
      <w:outlineLvl w:val="9"/>
    </w:pPr>
  </w:style>
  <w:style w:type="paragraph" w:customStyle="1" w:styleId="Comment">
    <w:name w:val="Comment"/>
    <w:basedOn w:val="Normal"/>
    <w:rsid w:val="005A0D24"/>
    <w:rPr>
      <w:rFonts w:ascii="Times New Roman" w:hAnsi="Times New Roman"/>
      <w:i/>
      <w:color w:val="000080"/>
    </w:rPr>
  </w:style>
  <w:style w:type="paragraph" w:customStyle="1" w:styleId="Table-Text">
    <w:name w:val="Table - Text"/>
    <w:basedOn w:val="Normal"/>
    <w:rsid w:val="005A0D24"/>
    <w:pPr>
      <w:spacing w:before="60" w:after="60"/>
      <w:jc w:val="left"/>
    </w:pPr>
    <w:rPr>
      <w:rFonts w:ascii="Times New Roman" w:hAnsi="Times New Roman"/>
      <w:lang w:val="en-US"/>
    </w:rPr>
  </w:style>
  <w:style w:type="paragraph" w:customStyle="1" w:styleId="Table-ColHead">
    <w:name w:val="Table - Col. Head"/>
    <w:basedOn w:val="Normal"/>
    <w:rsid w:val="005A0D24"/>
    <w:pPr>
      <w:keepNext/>
      <w:spacing w:before="60" w:after="60"/>
      <w:jc w:val="left"/>
    </w:pPr>
    <w:rPr>
      <w:b/>
      <w:noProof/>
      <w:sz w:val="18"/>
    </w:rPr>
  </w:style>
  <w:style w:type="paragraph" w:customStyle="1" w:styleId="Deliverable">
    <w:name w:val="Deliverable"/>
    <w:basedOn w:val="Normal"/>
    <w:rsid w:val="005A0D24"/>
    <w:pPr>
      <w:spacing w:after="60"/>
      <w:ind w:left="288" w:hanging="288"/>
    </w:pPr>
    <w:rPr>
      <w:rFonts w:ascii="Times New Roman" w:hAnsi="Times New Roman"/>
      <w:lang w:val="en-US"/>
    </w:rPr>
  </w:style>
  <w:style w:type="paragraph" w:customStyle="1" w:styleId="FooterFirst">
    <w:name w:val="Footer First"/>
    <w:basedOn w:val="Piedepgina"/>
    <w:rsid w:val="005A0D24"/>
    <w:pPr>
      <w:keepLines/>
      <w:tabs>
        <w:tab w:val="clear" w:pos="4419"/>
        <w:tab w:val="clear" w:pos="8838"/>
        <w:tab w:val="center" w:pos="4320"/>
      </w:tabs>
      <w:spacing w:after="0"/>
      <w:jc w:val="center"/>
    </w:pPr>
    <w:rPr>
      <w:rFonts w:ascii="Garamond" w:hAnsi="Garamond"/>
      <w:spacing w:val="-2"/>
      <w:sz w:val="24"/>
      <w:lang w:val="en-US"/>
    </w:rPr>
  </w:style>
  <w:style w:type="paragraph" w:styleId="Descripcin">
    <w:name w:val="caption"/>
    <w:basedOn w:val="Normal"/>
    <w:next w:val="Normal"/>
    <w:qFormat/>
    <w:rsid w:val="005A0D24"/>
    <w:pPr>
      <w:spacing w:before="120"/>
      <w:jc w:val="center"/>
    </w:pPr>
    <w:rPr>
      <w:rFonts w:ascii="Times New Roman" w:hAnsi="Times New Roman"/>
      <w:i/>
      <w:sz w:val="18"/>
    </w:rPr>
  </w:style>
  <w:style w:type="paragraph" w:styleId="Tabladeilustraciones">
    <w:name w:val="table of figures"/>
    <w:basedOn w:val="Normal"/>
    <w:next w:val="Normal"/>
    <w:semiHidden/>
    <w:rsid w:val="005A0D24"/>
    <w:pPr>
      <w:ind w:left="400" w:hanging="400"/>
    </w:pPr>
  </w:style>
  <w:style w:type="paragraph" w:customStyle="1" w:styleId="Cuadro2">
    <w:name w:val="Cuadro 2"/>
    <w:basedOn w:val="Normal"/>
    <w:rsid w:val="005A0D24"/>
    <w:pPr>
      <w:spacing w:after="0"/>
    </w:pPr>
    <w:rPr>
      <w:rFonts w:ascii="Garamond" w:hAnsi="Garamond"/>
      <w:b/>
      <w:snapToGrid w:val="0"/>
      <w:color w:val="000000"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-Lista1">
    <w:name w:val="T-Lista1"/>
    <w:basedOn w:val="Normal"/>
    <w:rsid w:val="005A0D24"/>
    <w:pPr>
      <w:tabs>
        <w:tab w:val="left" w:pos="-993"/>
      </w:tabs>
      <w:ind w:left="567" w:hanging="425"/>
    </w:pPr>
    <w:rPr>
      <w:noProof/>
      <w:color w:val="000000"/>
    </w:rPr>
  </w:style>
  <w:style w:type="paragraph" w:customStyle="1" w:styleId="BodyText-Elegant">
    <w:name w:val="Body Text - Elegant"/>
    <w:basedOn w:val="Normal"/>
    <w:rsid w:val="005A0D24"/>
    <w:pPr>
      <w:spacing w:line="280" w:lineRule="exact"/>
    </w:pPr>
    <w:rPr>
      <w:rFonts w:ascii="Garamond" w:hAnsi="Garamond"/>
      <w:lang w:val="en-US"/>
    </w:rPr>
  </w:style>
  <w:style w:type="paragraph" w:customStyle="1" w:styleId="citacin">
    <w:name w:val="citación"/>
    <w:basedOn w:val="Normal"/>
    <w:autoRedefine/>
    <w:rsid w:val="005A0D24"/>
    <w:pPr>
      <w:ind w:left="3828"/>
    </w:pPr>
    <w:rPr>
      <w:i/>
      <w:sz w:val="16"/>
    </w:rPr>
  </w:style>
  <w:style w:type="paragraph" w:customStyle="1" w:styleId="Pullquote-Elegant">
    <w:name w:val="Pullquote - Elegant"/>
    <w:basedOn w:val="BodyText-Elegant"/>
    <w:rsid w:val="005A0D24"/>
    <w:pPr>
      <w:pBdr>
        <w:top w:val="double" w:sz="6" w:space="1" w:color="800080"/>
        <w:bottom w:val="double" w:sz="6" w:space="3" w:color="800080"/>
      </w:pBdr>
      <w:spacing w:after="0" w:line="240" w:lineRule="auto"/>
      <w:jc w:val="center"/>
    </w:pPr>
    <w:rPr>
      <w:i/>
      <w:color w:val="800080"/>
      <w:sz w:val="24"/>
      <w:lang w:val="es-CO"/>
    </w:rPr>
  </w:style>
  <w:style w:type="paragraph" w:styleId="Listaconvietas">
    <w:name w:val="List Bullet"/>
    <w:basedOn w:val="Normal"/>
    <w:autoRedefine/>
    <w:rsid w:val="005A0D24"/>
    <w:pPr>
      <w:numPr>
        <w:numId w:val="2"/>
      </w:numPr>
    </w:pPr>
  </w:style>
  <w:style w:type="paragraph" w:styleId="Lista">
    <w:name w:val="List"/>
    <w:basedOn w:val="Normal"/>
    <w:rsid w:val="005A0D24"/>
    <w:pPr>
      <w:widowControl w:val="0"/>
      <w:numPr>
        <w:numId w:val="3"/>
      </w:numPr>
    </w:pPr>
    <w:rPr>
      <w:color w:val="000000"/>
      <w:lang w:val="es-ES_tradnl"/>
    </w:rPr>
  </w:style>
  <w:style w:type="paragraph" w:customStyle="1" w:styleId="Vieta">
    <w:name w:val="Viñeta"/>
    <w:basedOn w:val="Normal"/>
    <w:autoRedefine/>
    <w:rsid w:val="005A0D24"/>
    <w:pPr>
      <w:keepLines/>
      <w:numPr>
        <w:numId w:val="4"/>
      </w:numPr>
    </w:pPr>
    <w:rPr>
      <w:sz w:val="22"/>
      <w:lang w:val="es-MX"/>
    </w:rPr>
  </w:style>
  <w:style w:type="paragraph" w:customStyle="1" w:styleId="fig">
    <w:name w:val="fig"/>
    <w:basedOn w:val="Normal"/>
    <w:rsid w:val="005A0D24"/>
    <w:pPr>
      <w:jc w:val="center"/>
    </w:pPr>
    <w:rPr>
      <w:sz w:val="16"/>
    </w:rPr>
  </w:style>
  <w:style w:type="paragraph" w:styleId="Sangradetextonormal">
    <w:name w:val="Body Text Indent"/>
    <w:basedOn w:val="Normal"/>
    <w:rsid w:val="005A0D24"/>
    <w:pPr>
      <w:ind w:left="2127" w:hanging="2127"/>
    </w:pPr>
  </w:style>
  <w:style w:type="paragraph" w:customStyle="1" w:styleId="Titulotabla">
    <w:name w:val="Titulotabla"/>
    <w:basedOn w:val="Normal"/>
    <w:rsid w:val="005A0D24"/>
    <w:rPr>
      <w:b/>
      <w:smallCaps/>
      <w:sz w:val="16"/>
    </w:rPr>
  </w:style>
  <w:style w:type="paragraph" w:customStyle="1" w:styleId="IdReq">
    <w:name w:val="IdReq"/>
    <w:basedOn w:val="Comment"/>
    <w:rsid w:val="005A0D24"/>
    <w:pPr>
      <w:spacing w:after="0"/>
      <w:jc w:val="left"/>
    </w:pPr>
    <w:rPr>
      <w:rFonts w:ascii="Arial" w:hAnsi="Arial"/>
      <w:b/>
      <w:i w:val="0"/>
      <w:color w:val="000000"/>
    </w:rPr>
  </w:style>
  <w:style w:type="table" w:styleId="Tablaconcuadrcula">
    <w:name w:val="Table Grid"/>
    <w:basedOn w:val="Tablanormal"/>
    <w:uiPriority w:val="59"/>
    <w:rsid w:val="00B619EF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504563"/>
    <w:rPr>
      <w:rFonts w:ascii="Arial" w:hAnsi="Arial"/>
      <w:b/>
      <w:sz w:val="24"/>
      <w:lang w:val="es-CO" w:eastAsia="es-ES" w:bidi="ar-SA"/>
    </w:rPr>
  </w:style>
  <w:style w:type="character" w:styleId="Hipervnculo">
    <w:name w:val="Hyperlink"/>
    <w:basedOn w:val="Fuentedeprrafopredeter"/>
    <w:uiPriority w:val="99"/>
    <w:rsid w:val="005D5F45"/>
    <w:rPr>
      <w:color w:val="0000FF"/>
      <w:u w:val="single"/>
    </w:rPr>
  </w:style>
  <w:style w:type="paragraph" w:customStyle="1" w:styleId="CdigoDocumento">
    <w:name w:val="Código Documento"/>
    <w:basedOn w:val="Normal"/>
    <w:next w:val="Fecha"/>
    <w:rsid w:val="0032160C"/>
    <w:pPr>
      <w:keepNext/>
      <w:spacing w:after="0"/>
      <w:ind w:right="49"/>
      <w:jc w:val="center"/>
    </w:pPr>
    <w:rPr>
      <w:rFonts w:ascii="Times New Roman" w:hAnsi="Times New Roman"/>
      <w:b/>
      <w:sz w:val="24"/>
    </w:rPr>
  </w:style>
  <w:style w:type="paragraph" w:styleId="Fecha">
    <w:name w:val="Date"/>
    <w:basedOn w:val="Normal"/>
    <w:next w:val="Normal"/>
    <w:rsid w:val="0032160C"/>
    <w:pPr>
      <w:spacing w:before="240" w:after="0"/>
      <w:jc w:val="center"/>
    </w:pPr>
    <w:rPr>
      <w:rFonts w:ascii="Times New Roman" w:hAnsi="Times New Roman"/>
      <w:sz w:val="24"/>
    </w:rPr>
  </w:style>
  <w:style w:type="paragraph" w:customStyle="1" w:styleId="Versin">
    <w:name w:val="Versión"/>
    <w:basedOn w:val="Normal"/>
    <w:next w:val="Normal"/>
    <w:rsid w:val="0032160C"/>
    <w:pPr>
      <w:spacing w:before="100" w:beforeAutospacing="1" w:after="0"/>
      <w:jc w:val="center"/>
    </w:pPr>
    <w:rPr>
      <w:rFonts w:ascii="Times New Roman" w:hAnsi="Times New Roman"/>
      <w:sz w:val="24"/>
    </w:rPr>
  </w:style>
  <w:style w:type="paragraph" w:customStyle="1" w:styleId="Subgerencia">
    <w:name w:val="Subgerencia"/>
    <w:basedOn w:val="Normal"/>
    <w:next w:val="Departamento"/>
    <w:rsid w:val="0032160C"/>
    <w:pPr>
      <w:spacing w:before="2560" w:after="0"/>
      <w:jc w:val="center"/>
    </w:pPr>
    <w:rPr>
      <w:rFonts w:ascii="Times New Roman" w:hAnsi="Times New Roman"/>
      <w:b/>
      <w:sz w:val="28"/>
    </w:rPr>
  </w:style>
  <w:style w:type="paragraph" w:customStyle="1" w:styleId="Departamento">
    <w:name w:val="Departamento"/>
    <w:basedOn w:val="Normal"/>
    <w:next w:val="Ttulo"/>
    <w:rsid w:val="0032160C"/>
    <w:pPr>
      <w:spacing w:before="60" w:after="60"/>
      <w:jc w:val="center"/>
    </w:pPr>
    <w:rPr>
      <w:rFonts w:ascii="Times New Roman" w:hAnsi="Times New Roman"/>
      <w:b/>
      <w:sz w:val="24"/>
    </w:rPr>
  </w:style>
  <w:style w:type="paragraph" w:customStyle="1" w:styleId="NombreBanco">
    <w:name w:val="NombreBanco"/>
    <w:rsid w:val="0032160C"/>
    <w:pPr>
      <w:jc w:val="center"/>
    </w:pPr>
    <w:rPr>
      <w:rFonts w:ascii="BdlrScriptRegularExp" w:hAnsi="BdlrScriptRegularExp"/>
      <w:b/>
      <w:i/>
      <w:sz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1-5-CC-PACS-SIIF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1-5-CC-PACS-SIIF</Template>
  <TotalTime>270</TotalTime>
  <Pages>4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Hewlett-Packard</Company>
  <LinksUpToDate>false</LinksUpToDate>
  <CharactersWithSpaces>1659</CharactersWithSpaces>
  <SharedDoc>false</SharedDoc>
  <HLinks>
    <vt:vector size="72" baseType="variant"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_Toc205185188</vt:lpwstr>
      </vt:variant>
      <vt:variant>
        <vt:i4>1769534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_Toc205185187</vt:lpwstr>
      </vt:variant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_Toc205185186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_Toc205185185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_Toc205185184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_Toc205185183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_Toc205185182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_Toc205185181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_Toc205185180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_Toc205185179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_Toc205185178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_Toc205185177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creator>Alba Consuelo Nieto</dc:creator>
  <cp:lastModifiedBy>Andres Bayuelo</cp:lastModifiedBy>
  <cp:revision>5</cp:revision>
  <cp:lastPrinted>1999-02-09T16:51:00Z</cp:lastPrinted>
  <dcterms:created xsi:type="dcterms:W3CDTF">2016-02-24T17:07:00Z</dcterms:created>
  <dcterms:modified xsi:type="dcterms:W3CDTF">2018-03-11T20:14:00Z</dcterms:modified>
</cp:coreProperties>
</file>